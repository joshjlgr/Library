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3CF0A56C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7171FC80" w14:textId="0CA3D079" w:rsidR="001D78B9" w:rsidRDefault="00CD0B0C" w:rsidP="00216DB3">
            <w:pPr>
              <w:pStyle w:val="Heading1"/>
            </w:pPr>
            <w:r>
              <w:t>USER MANUAL - LMS</w:t>
            </w:r>
          </w:p>
        </w:tc>
      </w:tr>
      <w:tr w:rsidR="00637B83" w14:paraId="62DF6F1F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770701DD" w14:textId="77777777"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0BD5472" wp14:editId="1A5D5A9B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02F5D0" id="Shape" o:spid="_x0000_s1026" alt="&quot;&quot;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144282C7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30B6F192" w14:textId="7F8668D1" w:rsidR="00637B83" w:rsidRDefault="00CD0B0C" w:rsidP="00216DB3">
            <w:pPr>
              <w:pStyle w:val="Heading2"/>
            </w:pPr>
            <w:r>
              <w:t>22/12/2023</w:t>
            </w:r>
          </w:p>
          <w:p w14:paraId="755E4ACC" w14:textId="2AE74C3C" w:rsidR="00A81248" w:rsidRDefault="00CD0B0C" w:rsidP="00216DB3">
            <w:pPr>
              <w:pStyle w:val="Heading2"/>
            </w:pPr>
            <w:r>
              <w:t>SCTP CAPSTONE PROJ</w:t>
            </w:r>
          </w:p>
        </w:tc>
        <w:tc>
          <w:tcPr>
            <w:tcW w:w="5395" w:type="dxa"/>
            <w:vAlign w:val="center"/>
          </w:tcPr>
          <w:p w14:paraId="3D686F5E" w14:textId="0ECC92E0" w:rsidR="00637B83" w:rsidRDefault="00CD0B0C" w:rsidP="00216DB3">
            <w:pPr>
              <w:pStyle w:val="Heading2"/>
            </w:pPr>
            <w:r>
              <w:t>AUTHOR: JOSH LIM</w:t>
            </w:r>
          </w:p>
          <w:p w14:paraId="6A853B58" w14:textId="28110A24" w:rsidR="00A81248" w:rsidRDefault="00A81248" w:rsidP="00216DB3">
            <w:pPr>
              <w:pStyle w:val="Heading2"/>
            </w:pPr>
          </w:p>
        </w:tc>
      </w:tr>
    </w:tbl>
    <w:p w14:paraId="569FBDAB" w14:textId="77777777" w:rsidR="000C4ED1" w:rsidRDefault="000C4ED1" w:rsidP="005A2DF7"/>
    <w:p w14:paraId="493C3DDC" w14:textId="77777777" w:rsidR="000F0731" w:rsidRDefault="00036DC3" w:rsidP="005A2D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A69A0D6" wp14:editId="114BF1E2">
                <wp:simplePos x="0" y="0"/>
                <wp:positionH relativeFrom="column">
                  <wp:posOffset>33020</wp:posOffset>
                </wp:positionH>
                <wp:positionV relativeFrom="paragraph">
                  <wp:posOffset>76835</wp:posOffset>
                </wp:positionV>
                <wp:extent cx="6791960" cy="8465820"/>
                <wp:effectExtent l="0" t="0" r="889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8465820"/>
                          <a:chOff x="0" y="0"/>
                          <a:chExt cx="6791961" cy="846582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0" y="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2252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13A5F" id="Group 6" o:spid="_x0000_s1026" alt="&quot;&quot;" style="position:absolute;margin-left:2.6pt;margin-top:6.05pt;width:534.8pt;height:666.6pt;z-index:-251646976" coordsize="67919,8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">
                <v:shape id="Shape" o:spid="_x0000_s1027" style="position:absolute;width:35001;height:354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225;width:35001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</v:group>
            </w:pict>
          </mc:Fallback>
        </mc:AlternateContent>
      </w: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14:paraId="1450CE29" w14:textId="77777777" w:rsidTr="00036DC3">
        <w:trPr>
          <w:trHeight w:val="396"/>
        </w:trPr>
        <w:tc>
          <w:tcPr>
            <w:tcW w:w="426" w:type="dxa"/>
          </w:tcPr>
          <w:p w14:paraId="271DFA9D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44241CC5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38709333" w14:textId="77777777" w:rsidR="00A81248" w:rsidRDefault="00A81248" w:rsidP="00216DB3">
            <w:pPr>
              <w:pStyle w:val="Text"/>
            </w:pPr>
          </w:p>
        </w:tc>
        <w:tc>
          <w:tcPr>
            <w:tcW w:w="425" w:type="dxa"/>
          </w:tcPr>
          <w:p w14:paraId="51CBD901" w14:textId="77777777" w:rsidR="00A81248" w:rsidRDefault="00A81248" w:rsidP="00216DB3">
            <w:pPr>
              <w:pStyle w:val="Text"/>
            </w:pPr>
          </w:p>
        </w:tc>
      </w:tr>
      <w:tr w:rsidR="001205A1" w14:paraId="186BE5CD" w14:textId="77777777" w:rsidTr="00216DB3">
        <w:trPr>
          <w:trHeight w:val="5274"/>
        </w:trPr>
        <w:tc>
          <w:tcPr>
            <w:tcW w:w="426" w:type="dxa"/>
          </w:tcPr>
          <w:p w14:paraId="7B01C9B7" w14:textId="77777777" w:rsidR="001205A1" w:rsidRDefault="001205A1" w:rsidP="005A2DF7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0EA474FC" w14:textId="77777777" w:rsidR="001205A1" w:rsidRDefault="00000000" w:rsidP="005A2DF7">
            <w:pPr>
              <w:pStyle w:val="Heading3"/>
            </w:pPr>
            <w:sdt>
              <w:sdtPr>
                <w:id w:val="1517892703"/>
                <w:placeholder>
                  <w:docPart w:val="F527AED077DA4F4A9A1D884249B95520"/>
                </w:placeholder>
                <w:temporary/>
                <w:showingPlcHdr/>
                <w15:appearance w15:val="hidden"/>
              </w:sdtPr>
              <w:sdtContent>
                <w:r w:rsidR="005D557C">
                  <w:t>INSTRUCTIONS</w:t>
                </w:r>
              </w:sdtContent>
            </w:sdt>
          </w:p>
          <w:p w14:paraId="562892A1" w14:textId="77777777" w:rsidR="001205A1" w:rsidRDefault="001205A1" w:rsidP="005F4A20"/>
          <w:p w14:paraId="648B91D6" w14:textId="16C4BDEE" w:rsidR="00996B83" w:rsidRDefault="00996B83" w:rsidP="00996B83">
            <w:pPr>
              <w:pStyle w:val="Heading4"/>
            </w:pPr>
            <w:r>
              <w:lastRenderedPageBreak/>
              <w:t>USER MANUAL</w:t>
            </w:r>
          </w:p>
          <w:p w14:paraId="5966BCEC" w14:textId="77777777" w:rsidR="00996B83" w:rsidRDefault="00996B83" w:rsidP="00996B83">
            <w:pPr>
              <w:pStyle w:val="Heading4"/>
            </w:pPr>
          </w:p>
          <w:p w14:paraId="556A7F14" w14:textId="77777777" w:rsidR="00996B83" w:rsidRDefault="00996B83" w:rsidP="00996B83">
            <w:pPr>
              <w:pStyle w:val="Heading4"/>
              <w:jc w:val="both"/>
            </w:pPr>
            <w:r>
              <w:t>FOR STAFF</w:t>
            </w:r>
          </w:p>
          <w:p w14:paraId="7199F7D5" w14:textId="77777777" w:rsidR="00996B83" w:rsidRDefault="00996B83" w:rsidP="00996B83">
            <w:pPr>
              <w:pStyle w:val="Heading4"/>
              <w:jc w:val="both"/>
            </w:pPr>
          </w:p>
          <w:p w14:paraId="3AC590DA" w14:textId="77777777" w:rsidR="00996B83" w:rsidRDefault="00996B83" w:rsidP="00996B83">
            <w:pPr>
              <w:pStyle w:val="Heading4"/>
              <w:jc w:val="both"/>
            </w:pPr>
            <w:r>
              <w:t>TO LOG IN</w:t>
            </w:r>
          </w:p>
          <w:p w14:paraId="4852D961" w14:textId="77777777" w:rsidR="00996B83" w:rsidRDefault="00996B83" w:rsidP="00996B83">
            <w:pPr>
              <w:pStyle w:val="Heading4"/>
              <w:jc w:val="both"/>
            </w:pPr>
            <w:r>
              <w:t>Step 1 - With browser of choice, go to localhost:8080/</w:t>
            </w:r>
            <w:proofErr w:type="gramStart"/>
            <w:r>
              <w:t>login</w:t>
            </w:r>
            <w:proofErr w:type="gramEnd"/>
            <w:r>
              <w:t xml:space="preserve"> </w:t>
            </w:r>
          </w:p>
          <w:p w14:paraId="2D6A4471" w14:textId="77777777" w:rsidR="00996B83" w:rsidRDefault="00996B83" w:rsidP="00996B83">
            <w:pPr>
              <w:pStyle w:val="Heading4"/>
              <w:jc w:val="both"/>
            </w:pPr>
            <w:r>
              <w:t xml:space="preserve"> </w:t>
            </w:r>
          </w:p>
          <w:p w14:paraId="60D07399" w14:textId="20E33813" w:rsidR="00996B83" w:rsidRDefault="00996B83" w:rsidP="00996B83">
            <w:pPr>
              <w:pStyle w:val="Heading4"/>
              <w:jc w:val="both"/>
            </w:pPr>
            <w:r w:rsidRPr="0009274D">
              <w:rPr>
                <w:noProof/>
              </w:rPr>
              <w:drawing>
                <wp:inline distT="0" distB="0" distL="0" distR="0" wp14:anchorId="47EAF8FC" wp14:editId="1C5EAB59">
                  <wp:extent cx="5006774" cy="3581710"/>
                  <wp:effectExtent l="0" t="0" r="3810" b="0"/>
                  <wp:docPr id="586002738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002738" name="Picture 1" descr="A screenshot of a computer scree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35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F988A" w14:textId="77777777" w:rsidR="00996B83" w:rsidRDefault="00996B83" w:rsidP="00996B83">
            <w:pPr>
              <w:pStyle w:val="Heading4"/>
            </w:pPr>
          </w:p>
          <w:p w14:paraId="7DBBA572" w14:textId="77777777" w:rsidR="00996B83" w:rsidRDefault="00996B83" w:rsidP="00996B83">
            <w:pPr>
              <w:pStyle w:val="Heading4"/>
            </w:pPr>
            <w:r>
              <w:t>Step 2 – Provide User ID as User</w:t>
            </w:r>
          </w:p>
          <w:p w14:paraId="22C6F2EA" w14:textId="1F8DDE62" w:rsidR="00996B83" w:rsidRDefault="00996B83" w:rsidP="00996B83">
            <w:pPr>
              <w:pStyle w:val="Heading4"/>
            </w:pPr>
            <w:r>
              <w:t>Step 3 – Obtain 1 time system generated secure password from console</w:t>
            </w:r>
            <w:r>
              <w:br/>
            </w:r>
          </w:p>
          <w:p w14:paraId="4561AF15" w14:textId="20990D20" w:rsidR="00996B83" w:rsidRDefault="00996B83" w:rsidP="00996B83">
            <w:pPr>
              <w:pStyle w:val="Heading4"/>
            </w:pPr>
            <w:r>
              <w:t xml:space="preserve"> </w:t>
            </w:r>
            <w:r w:rsidRPr="00EC7530">
              <w:rPr>
                <w:noProof/>
              </w:rPr>
              <w:drawing>
                <wp:inline distT="0" distB="0" distL="0" distR="0" wp14:anchorId="7DF01C4E" wp14:editId="7F7ADA70">
                  <wp:extent cx="5731510" cy="2819400"/>
                  <wp:effectExtent l="0" t="0" r="0" b="0"/>
                  <wp:docPr id="158609841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09841" name="Picture 1" descr="A screenshot of a computer program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4F869BAF" w14:textId="77777777" w:rsidR="00996B83" w:rsidRDefault="00996B83" w:rsidP="00996B83">
            <w:pPr>
              <w:pStyle w:val="Heading4"/>
            </w:pPr>
            <w:r>
              <w:lastRenderedPageBreak/>
              <w:t xml:space="preserve">Step 3 – Provide Id, Password and click Sign </w:t>
            </w:r>
            <w:proofErr w:type="gramStart"/>
            <w:r>
              <w:t>in to</w:t>
            </w:r>
            <w:proofErr w:type="gramEnd"/>
            <w:r>
              <w:t xml:space="preserve"> complete signing in. </w:t>
            </w:r>
          </w:p>
          <w:p w14:paraId="7A0F675B" w14:textId="77777777" w:rsidR="00996B83" w:rsidRDefault="00996B83" w:rsidP="00996B83">
            <w:pPr>
              <w:pStyle w:val="Heading4"/>
            </w:pPr>
          </w:p>
          <w:p w14:paraId="3BFD05A5" w14:textId="77777777" w:rsidR="00996B83" w:rsidRDefault="00996B83" w:rsidP="00996B83">
            <w:pPr>
              <w:pStyle w:val="Heading4"/>
            </w:pPr>
            <w:r>
              <w:t>LIST ALL BOOKS</w:t>
            </w:r>
          </w:p>
          <w:p w14:paraId="74CE60E2" w14:textId="77777777" w:rsidR="00996B83" w:rsidRDefault="00996B83" w:rsidP="00996B83">
            <w:pPr>
              <w:pStyle w:val="Heading4"/>
            </w:pPr>
          </w:p>
          <w:p w14:paraId="2C67A50E" w14:textId="77777777" w:rsidR="00996B83" w:rsidRDefault="00996B83" w:rsidP="00996B83">
            <w:pPr>
              <w:pStyle w:val="Heading4"/>
            </w:pPr>
            <w:r>
              <w:t>Step 1 – Open preinstalled Postman App</w:t>
            </w:r>
          </w:p>
          <w:p w14:paraId="1F33D3BE" w14:textId="77777777" w:rsidR="00996B83" w:rsidRDefault="00996B83" w:rsidP="00996B83">
            <w:pPr>
              <w:pStyle w:val="Heading4"/>
            </w:pPr>
            <w:r>
              <w:t>Step 2 – Authenticate</w:t>
            </w:r>
          </w:p>
          <w:p w14:paraId="224EE8B5" w14:textId="77777777" w:rsidR="00996B83" w:rsidRDefault="00996B83" w:rsidP="00996B83">
            <w:pPr>
              <w:pStyle w:val="Heading4"/>
            </w:pPr>
            <w:r>
              <w:t>Step 3 – Select GET method, type localhost:8080/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proofErr w:type="gramStart"/>
            <w:r>
              <w:t>getbooks</w:t>
            </w:r>
            <w:proofErr w:type="spellEnd"/>
            <w:proofErr w:type="gramEnd"/>
            <w:r>
              <w:t xml:space="preserve"> </w:t>
            </w:r>
          </w:p>
          <w:p w14:paraId="48422293" w14:textId="77777777" w:rsidR="00996B83" w:rsidRDefault="00996B83" w:rsidP="00996B83">
            <w:pPr>
              <w:pStyle w:val="Heading4"/>
            </w:pPr>
          </w:p>
          <w:p w14:paraId="2C352B6F" w14:textId="4004F006" w:rsidR="00996B83" w:rsidRDefault="00996B83" w:rsidP="00996B83">
            <w:pPr>
              <w:pStyle w:val="Heading4"/>
            </w:pPr>
            <w:r>
              <w:t xml:space="preserve"> </w:t>
            </w:r>
            <w:r w:rsidRPr="0009274D">
              <w:rPr>
                <w:noProof/>
              </w:rPr>
              <w:drawing>
                <wp:inline distT="0" distB="0" distL="0" distR="0" wp14:anchorId="1878F857" wp14:editId="73DBDE98">
                  <wp:extent cx="5731510" cy="3639820"/>
                  <wp:effectExtent l="0" t="0" r="2540" b="0"/>
                  <wp:docPr id="201488177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881778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3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0067D" w14:textId="77777777" w:rsidR="00996B83" w:rsidRDefault="00996B83" w:rsidP="00996B83">
            <w:pPr>
              <w:pStyle w:val="Heading4"/>
            </w:pPr>
            <w:r>
              <w:t xml:space="preserve">Step 4 – Click Visualize to view all library </w:t>
            </w:r>
            <w:proofErr w:type="gramStart"/>
            <w:r>
              <w:t>books</w:t>
            </w:r>
            <w:proofErr w:type="gramEnd"/>
          </w:p>
          <w:p w14:paraId="5D958F9F" w14:textId="77777777" w:rsidR="00996B83" w:rsidRDefault="00996B83" w:rsidP="00996B83">
            <w:pPr>
              <w:pStyle w:val="Heading4"/>
            </w:pPr>
            <w:r>
              <w:t xml:space="preserve"> </w:t>
            </w:r>
          </w:p>
          <w:p w14:paraId="4DB3B907" w14:textId="0DD26DDB" w:rsidR="00996B83" w:rsidRDefault="00996B83" w:rsidP="00996B83">
            <w:pPr>
              <w:pStyle w:val="Heading4"/>
            </w:pPr>
            <w:r w:rsidRPr="006D5B7C">
              <w:rPr>
                <w:noProof/>
              </w:rPr>
              <w:lastRenderedPageBreak/>
              <w:drawing>
                <wp:inline distT="0" distB="0" distL="0" distR="0" wp14:anchorId="5CCD23A7" wp14:editId="44DDA73E">
                  <wp:extent cx="5731510" cy="3407410"/>
                  <wp:effectExtent l="0" t="0" r="2540" b="2540"/>
                  <wp:docPr id="98037927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379274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E1B76" w14:textId="77777777" w:rsidR="00996B83" w:rsidRDefault="00996B83" w:rsidP="00996B83">
            <w:pPr>
              <w:pStyle w:val="Heading4"/>
            </w:pPr>
          </w:p>
          <w:p w14:paraId="38003025" w14:textId="77777777" w:rsidR="00996B83" w:rsidRDefault="00996B83" w:rsidP="00996B83">
            <w:pPr>
              <w:pStyle w:val="Heading4"/>
            </w:pPr>
            <w:r>
              <w:t>ENTER BOOK</w:t>
            </w:r>
          </w:p>
          <w:p w14:paraId="7A43D0B5" w14:textId="77777777" w:rsidR="00996B83" w:rsidRDefault="00996B83" w:rsidP="00996B83">
            <w:pPr>
              <w:pStyle w:val="Heading4"/>
            </w:pPr>
          </w:p>
          <w:p w14:paraId="16AABBB9" w14:textId="77777777" w:rsidR="00996B83" w:rsidRDefault="00996B83" w:rsidP="00996B83">
            <w:pPr>
              <w:pStyle w:val="Heading4"/>
            </w:pPr>
            <w:r>
              <w:t>Step 1 – Using web browser of choice, go to localhost:8080/</w:t>
            </w:r>
            <w:proofErr w:type="spellStart"/>
            <w:proofErr w:type="gramStart"/>
            <w:r>
              <w:t>mnlform</w:t>
            </w:r>
            <w:proofErr w:type="spellEnd"/>
            <w:proofErr w:type="gramEnd"/>
          </w:p>
          <w:p w14:paraId="2EF0675F" w14:textId="77777777" w:rsidR="00996B83" w:rsidRDefault="00996B83" w:rsidP="00996B83">
            <w:pPr>
              <w:pStyle w:val="Heading4"/>
            </w:pPr>
            <w:r>
              <w:t>Step 2 – If prompted for authentication authenticate with user ID and password</w:t>
            </w:r>
          </w:p>
          <w:p w14:paraId="57BA8612" w14:textId="35F761C1" w:rsidR="00996B83" w:rsidRDefault="00996B83" w:rsidP="00996B83">
            <w:pPr>
              <w:pStyle w:val="Heading4"/>
            </w:pPr>
            <w:r>
              <w:t xml:space="preserve">Step 3 – Provide needed information on screen like </w:t>
            </w:r>
            <w:proofErr w:type="gramStart"/>
            <w:r>
              <w:t>shown</w:t>
            </w:r>
            <w:proofErr w:type="gramEnd"/>
          </w:p>
          <w:p w14:paraId="29B64339" w14:textId="4C7313A3" w:rsidR="00996B83" w:rsidRDefault="00996B83" w:rsidP="00996B83">
            <w:pPr>
              <w:pStyle w:val="Heading4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5C52A61" wp14:editId="27F7C719">
                  <wp:extent cx="5731510" cy="3206750"/>
                  <wp:effectExtent l="0" t="0" r="0" b="0"/>
                  <wp:docPr id="126061975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619754" name="Picture 1" descr="A screenshot of a compute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D9DA6" w14:textId="77777777" w:rsidR="00996B83" w:rsidRDefault="00996B83" w:rsidP="00996B83">
            <w:pPr>
              <w:pStyle w:val="Heading4"/>
            </w:pPr>
            <w:r>
              <w:t>Step 4 – Click Submit to complete book entering.</w:t>
            </w:r>
          </w:p>
          <w:p w14:paraId="66D5CF21" w14:textId="77777777" w:rsidR="00996B83" w:rsidRDefault="00996B83" w:rsidP="00996B83">
            <w:pPr>
              <w:pStyle w:val="Heading4"/>
            </w:pPr>
          </w:p>
          <w:p w14:paraId="33781F6C" w14:textId="77777777" w:rsidR="00996B83" w:rsidRDefault="00996B83" w:rsidP="00996B83">
            <w:pPr>
              <w:pStyle w:val="Heading4"/>
            </w:pPr>
          </w:p>
          <w:p w14:paraId="5AA3DC15" w14:textId="50F3099D" w:rsidR="001205A1" w:rsidRDefault="00996B83" w:rsidP="00996B83">
            <w:pPr>
              <w:pStyle w:val="Heading4"/>
            </w:pPr>
            <w:r>
              <w:t>FOR MEMBERS</w:t>
            </w:r>
          </w:p>
        </w:tc>
        <w:tc>
          <w:tcPr>
            <w:tcW w:w="425" w:type="dxa"/>
          </w:tcPr>
          <w:p w14:paraId="5B3EEF37" w14:textId="77777777" w:rsidR="001205A1" w:rsidRDefault="001205A1" w:rsidP="005A2DF7"/>
        </w:tc>
      </w:tr>
      <w:tr w:rsidR="00637B83" w14:paraId="3316E42A" w14:textId="77777777" w:rsidTr="00216DB3">
        <w:trPr>
          <w:trHeight w:val="383"/>
        </w:trPr>
        <w:tc>
          <w:tcPr>
            <w:tcW w:w="426" w:type="dxa"/>
          </w:tcPr>
          <w:p w14:paraId="7E5BB49F" w14:textId="77777777" w:rsidR="00637B83" w:rsidRDefault="00637B83" w:rsidP="005A2DF7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1F2D3F16" w14:textId="77777777" w:rsidR="00637B83" w:rsidRPr="00637B83" w:rsidRDefault="00000000" w:rsidP="000F0731">
            <w:pPr>
              <w:pStyle w:val="Heading5"/>
            </w:pPr>
            <w:sdt>
              <w:sdtPr>
                <w:id w:val="-1515923889"/>
                <w:placeholder>
                  <w:docPart w:val="49C6FF669DCE497891EC193460EBBA7E"/>
                </w:placeholder>
                <w:temporary/>
                <w:showingPlcHdr/>
                <w15:appearance w15:val="hidden"/>
              </w:sdtPr>
              <w:sdtContent>
                <w:r w:rsidR="000F0731" w:rsidRPr="00637B83">
                  <w:t>Heading</w:t>
                </w:r>
              </w:sdtContent>
            </w:sdt>
          </w:p>
        </w:tc>
        <w:tc>
          <w:tcPr>
            <w:tcW w:w="425" w:type="dxa"/>
          </w:tcPr>
          <w:p w14:paraId="25D9E445" w14:textId="77777777" w:rsidR="00637B83" w:rsidRDefault="00637B83" w:rsidP="005A2DF7"/>
        </w:tc>
      </w:tr>
      <w:tr w:rsidR="001205A1" w14:paraId="21096E34" w14:textId="77777777" w:rsidTr="00036DC3">
        <w:trPr>
          <w:trHeight w:val="6948"/>
        </w:trPr>
        <w:tc>
          <w:tcPr>
            <w:tcW w:w="426" w:type="dxa"/>
          </w:tcPr>
          <w:p w14:paraId="103BE279" w14:textId="77777777" w:rsidR="00A81248" w:rsidRDefault="00A81248" w:rsidP="005A2DF7"/>
        </w:tc>
        <w:tc>
          <w:tcPr>
            <w:tcW w:w="4961" w:type="dxa"/>
            <w:shd w:val="clear" w:color="auto" w:fill="FFFFFF" w:themeFill="background1"/>
          </w:tcPr>
          <w:sdt>
            <w:sdtPr>
              <w:id w:val="-946993028"/>
              <w:placeholder>
                <w:docPart w:val="C84DFF27D458430490AA3CF986D30532"/>
              </w:placeholder>
              <w:temporary/>
              <w:showingPlcHdr/>
              <w15:appearance w15:val="hidden"/>
            </w:sdtPr>
            <w:sdtContent>
              <w:p w14:paraId="646BECCF" w14:textId="77777777" w:rsidR="005D557C" w:rsidRDefault="005D557C" w:rsidP="005D557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1B68AB86" w14:textId="77777777" w:rsidR="005D557C" w:rsidRDefault="005D557C" w:rsidP="005D557C"/>
              <w:p w14:paraId="198903DB" w14:textId="77777777" w:rsidR="001205A1" w:rsidRPr="001205A1" w:rsidRDefault="005D557C" w:rsidP="000F0731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61" w:type="dxa"/>
            <w:shd w:val="clear" w:color="auto" w:fill="FFFFFF" w:themeFill="background1"/>
          </w:tcPr>
          <w:sdt>
            <w:sdtPr>
              <w:id w:val="-408770221"/>
              <w:placeholder>
                <w:docPart w:val="57A16B301B9A4212A2D017E7951D48DC"/>
              </w:placeholder>
              <w:temporary/>
              <w:showingPlcHdr/>
              <w15:appearance w15:val="hidden"/>
            </w:sdtPr>
            <w:sdtContent>
              <w:p w14:paraId="3865A9AC" w14:textId="77777777" w:rsidR="005D557C" w:rsidRPr="00637B83" w:rsidRDefault="005D557C" w:rsidP="005D557C">
                <w:pPr>
                  <w:pStyle w:val="Text"/>
                </w:pPr>
                <w:r w:rsidRPr="00637B83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F2AFF68" w14:textId="77777777" w:rsidR="005D557C" w:rsidRPr="00637B83" w:rsidRDefault="005D557C" w:rsidP="005D557C"/>
              <w:p w14:paraId="1F94FD0B" w14:textId="77777777" w:rsidR="00A81248" w:rsidRPr="00637B83" w:rsidRDefault="005D557C" w:rsidP="000F0731">
                <w:pPr>
                  <w:pStyle w:val="Text"/>
                </w:pPr>
                <w:r w:rsidRPr="00637B83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5" w:type="dxa"/>
          </w:tcPr>
          <w:p w14:paraId="31BC54AE" w14:textId="77777777" w:rsidR="00A81248" w:rsidRDefault="00A81248" w:rsidP="005A2DF7"/>
        </w:tc>
      </w:tr>
    </w:tbl>
    <w:p w14:paraId="01D59650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14:paraId="10FD82F9" w14:textId="77777777" w:rsidTr="00216DB3">
        <w:trPr>
          <w:trHeight w:val="410"/>
        </w:trPr>
        <w:tc>
          <w:tcPr>
            <w:tcW w:w="426" w:type="dxa"/>
            <w:shd w:val="clear" w:color="auto" w:fill="FFFFFF" w:themeFill="background1"/>
          </w:tcPr>
          <w:p w14:paraId="79F4313C" w14:textId="77777777" w:rsidR="0031055C" w:rsidRDefault="002B6593" w:rsidP="005F4A20">
            <w:r w:rsidRPr="002B6593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3" behindDoc="1" locked="0" layoutInCell="1" allowOverlap="1" wp14:anchorId="298B3129" wp14:editId="5BE9C55D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-596900</wp:posOffset>
                      </wp:positionV>
                      <wp:extent cx="7773671" cy="10060941"/>
                      <wp:effectExtent l="0" t="0" r="0" b="0"/>
                      <wp:wrapNone/>
                      <wp:docPr id="2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671" cy="100609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616" y="6596"/>
                                    </a:moveTo>
                                    <a:lnTo>
                                      <a:pt x="2033" y="6271"/>
                                    </a:lnTo>
                                    <a:lnTo>
                                      <a:pt x="2033" y="6219"/>
                                    </a:lnTo>
                                    <a:lnTo>
                                      <a:pt x="1567" y="6577"/>
                                    </a:lnTo>
                                    <a:cubicBezTo>
                                      <a:pt x="1584" y="6585"/>
                                      <a:pt x="1602" y="6590"/>
                                      <a:pt x="1616" y="6596"/>
                                    </a:cubicBezTo>
                                    <a:close/>
                                    <a:moveTo>
                                      <a:pt x="872" y="6301"/>
                                    </a:moveTo>
                                    <a:lnTo>
                                      <a:pt x="2036" y="5399"/>
                                    </a:lnTo>
                                    <a:lnTo>
                                      <a:pt x="2036" y="5352"/>
                                    </a:lnTo>
                                    <a:lnTo>
                                      <a:pt x="829" y="6282"/>
                                    </a:lnTo>
                                    <a:cubicBezTo>
                                      <a:pt x="843" y="6288"/>
                                      <a:pt x="858" y="6296"/>
                                      <a:pt x="872" y="6301"/>
                                    </a:cubicBezTo>
                                    <a:close/>
                                    <a:moveTo>
                                      <a:pt x="4436" y="3"/>
                                    </a:moveTo>
                                    <a:lnTo>
                                      <a:pt x="2396" y="1557"/>
                                    </a:lnTo>
                                    <a:lnTo>
                                      <a:pt x="2558" y="1557"/>
                                    </a:lnTo>
                                    <a:lnTo>
                                      <a:pt x="4538" y="3"/>
                                    </a:lnTo>
                                    <a:lnTo>
                                      <a:pt x="4436" y="3"/>
                                    </a:lnTo>
                                    <a:close/>
                                    <a:moveTo>
                                      <a:pt x="205" y="5944"/>
                                    </a:moveTo>
                                    <a:lnTo>
                                      <a:pt x="2033" y="4526"/>
                                    </a:lnTo>
                                    <a:lnTo>
                                      <a:pt x="2033" y="4485"/>
                                    </a:lnTo>
                                    <a:lnTo>
                                      <a:pt x="166" y="5922"/>
                                    </a:lnTo>
                                    <a:cubicBezTo>
                                      <a:pt x="180" y="5930"/>
                                      <a:pt x="194" y="5938"/>
                                      <a:pt x="205" y="5944"/>
                                    </a:cubicBezTo>
                                    <a:close/>
                                    <a:moveTo>
                                      <a:pt x="0" y="3561"/>
                                    </a:moveTo>
                                    <a:lnTo>
                                      <a:pt x="2033" y="1966"/>
                                    </a:lnTo>
                                    <a:lnTo>
                                      <a:pt x="2033" y="1832"/>
                                    </a:lnTo>
                                    <a:lnTo>
                                      <a:pt x="0" y="3378"/>
                                    </a:lnTo>
                                    <a:lnTo>
                                      <a:pt x="0" y="3561"/>
                                    </a:lnTo>
                                    <a:close/>
                                    <a:moveTo>
                                      <a:pt x="0" y="5303"/>
                                    </a:moveTo>
                                    <a:lnTo>
                                      <a:pt x="2033" y="3714"/>
                                    </a:lnTo>
                                    <a:lnTo>
                                      <a:pt x="2033" y="3561"/>
                                    </a:lnTo>
                                    <a:lnTo>
                                      <a:pt x="0" y="5112"/>
                                    </a:lnTo>
                                    <a:lnTo>
                                      <a:pt x="0" y="5303"/>
                                    </a:lnTo>
                                    <a:close/>
                                    <a:moveTo>
                                      <a:pt x="0" y="4433"/>
                                    </a:moveTo>
                                    <a:lnTo>
                                      <a:pt x="2033" y="2841"/>
                                    </a:lnTo>
                                    <a:lnTo>
                                      <a:pt x="2033" y="2697"/>
                                    </a:lnTo>
                                    <a:lnTo>
                                      <a:pt x="0" y="4245"/>
                                    </a:lnTo>
                                    <a:lnTo>
                                      <a:pt x="0" y="4433"/>
                                    </a:lnTo>
                                    <a:close/>
                                    <a:moveTo>
                                      <a:pt x="2170" y="3"/>
                                    </a:moveTo>
                                    <a:lnTo>
                                      <a:pt x="0" y="1647"/>
                                    </a:lnTo>
                                    <a:lnTo>
                                      <a:pt x="0" y="1813"/>
                                    </a:lnTo>
                                    <a:lnTo>
                                      <a:pt x="2301" y="3"/>
                                    </a:lnTo>
                                    <a:lnTo>
                                      <a:pt x="2170" y="3"/>
                                    </a:lnTo>
                                    <a:close/>
                                    <a:moveTo>
                                      <a:pt x="20997" y="16280"/>
                                    </a:moveTo>
                                    <a:lnTo>
                                      <a:pt x="19564" y="17363"/>
                                    </a:lnTo>
                                    <a:lnTo>
                                      <a:pt x="19564" y="17420"/>
                                    </a:lnTo>
                                    <a:lnTo>
                                      <a:pt x="21007" y="16280"/>
                                    </a:lnTo>
                                    <a:cubicBezTo>
                                      <a:pt x="21004" y="16280"/>
                                      <a:pt x="21000" y="16280"/>
                                      <a:pt x="20997" y="16280"/>
                                    </a:cubicBezTo>
                                    <a:close/>
                                    <a:moveTo>
                                      <a:pt x="19804" y="16332"/>
                                    </a:moveTo>
                                    <a:lnTo>
                                      <a:pt x="19567" y="16509"/>
                                    </a:lnTo>
                                    <a:lnTo>
                                      <a:pt x="19567" y="16531"/>
                                    </a:lnTo>
                                    <a:lnTo>
                                      <a:pt x="19825" y="16327"/>
                                    </a:lnTo>
                                    <a:cubicBezTo>
                                      <a:pt x="19814" y="16330"/>
                                      <a:pt x="19811" y="16332"/>
                                      <a:pt x="19804" y="16332"/>
                                    </a:cubicBezTo>
                                    <a:close/>
                                    <a:moveTo>
                                      <a:pt x="3303" y="3"/>
                                    </a:moveTo>
                                    <a:lnTo>
                                      <a:pt x="0" y="2511"/>
                                    </a:lnTo>
                                    <a:lnTo>
                                      <a:pt x="0" y="2686"/>
                                    </a:lnTo>
                                    <a:lnTo>
                                      <a:pt x="3416" y="3"/>
                                    </a:lnTo>
                                    <a:lnTo>
                                      <a:pt x="3303" y="3"/>
                                    </a:lnTo>
                                    <a:close/>
                                    <a:moveTo>
                                      <a:pt x="15513" y="19561"/>
                                    </a:moveTo>
                                    <a:lnTo>
                                      <a:pt x="14775" y="20117"/>
                                    </a:lnTo>
                                    <a:cubicBezTo>
                                      <a:pt x="14754" y="20204"/>
                                      <a:pt x="14736" y="20289"/>
                                      <a:pt x="14722" y="20378"/>
                                    </a:cubicBezTo>
                                    <a:lnTo>
                                      <a:pt x="15749" y="19563"/>
                                    </a:lnTo>
                                    <a:lnTo>
                                      <a:pt x="15513" y="19563"/>
                                    </a:lnTo>
                                    <a:close/>
                                    <a:moveTo>
                                      <a:pt x="1034" y="3"/>
                                    </a:moveTo>
                                    <a:lnTo>
                                      <a:pt x="0" y="783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1182" y="0"/>
                                    </a:lnTo>
                                    <a:lnTo>
                                      <a:pt x="1034" y="0"/>
                                    </a:lnTo>
                                    <a:close/>
                                    <a:moveTo>
                                      <a:pt x="0" y="3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0" y="3"/>
                                    </a:lnTo>
                                    <a:close/>
                                    <a:moveTo>
                                      <a:pt x="6694" y="3"/>
                                    </a:moveTo>
                                    <a:lnTo>
                                      <a:pt x="4658" y="1557"/>
                                    </a:lnTo>
                                    <a:lnTo>
                                      <a:pt x="4789" y="1557"/>
                                    </a:lnTo>
                                    <a:lnTo>
                                      <a:pt x="6775" y="3"/>
                                    </a:lnTo>
                                    <a:lnTo>
                                      <a:pt x="6694" y="3"/>
                                    </a:lnTo>
                                    <a:close/>
                                    <a:moveTo>
                                      <a:pt x="19832" y="21597"/>
                                    </a:moveTo>
                                    <a:lnTo>
                                      <a:pt x="21596" y="20218"/>
                                    </a:lnTo>
                                    <a:lnTo>
                                      <a:pt x="21596" y="20119"/>
                                    </a:lnTo>
                                    <a:lnTo>
                                      <a:pt x="19659" y="21600"/>
                                    </a:lnTo>
                                    <a:lnTo>
                                      <a:pt x="19832" y="21600"/>
                                    </a:lnTo>
                                    <a:close/>
                                    <a:moveTo>
                                      <a:pt x="18932" y="19561"/>
                                    </a:moveTo>
                                    <a:lnTo>
                                      <a:pt x="16250" y="21597"/>
                                    </a:lnTo>
                                    <a:lnTo>
                                      <a:pt x="16490" y="21597"/>
                                    </a:lnTo>
                                    <a:lnTo>
                                      <a:pt x="19084" y="19561"/>
                                    </a:lnTo>
                                    <a:lnTo>
                                      <a:pt x="18932" y="19561"/>
                                    </a:lnTo>
                                    <a:close/>
                                    <a:moveTo>
                                      <a:pt x="18717" y="21597"/>
                                    </a:moveTo>
                                    <a:lnTo>
                                      <a:pt x="21596" y="19342"/>
                                    </a:lnTo>
                                    <a:lnTo>
                                      <a:pt x="21596" y="19255"/>
                                    </a:lnTo>
                                    <a:lnTo>
                                      <a:pt x="18523" y="21597"/>
                                    </a:lnTo>
                                    <a:lnTo>
                                      <a:pt x="18717" y="21597"/>
                                    </a:lnTo>
                                    <a:close/>
                                    <a:moveTo>
                                      <a:pt x="20894" y="21597"/>
                                    </a:moveTo>
                                    <a:lnTo>
                                      <a:pt x="21600" y="21049"/>
                                    </a:lnTo>
                                    <a:lnTo>
                                      <a:pt x="21600" y="21022"/>
                                    </a:lnTo>
                                    <a:lnTo>
                                      <a:pt x="20855" y="21597"/>
                                    </a:lnTo>
                                    <a:lnTo>
                                      <a:pt x="20894" y="21597"/>
                                    </a:lnTo>
                                    <a:close/>
                                    <a:moveTo>
                                      <a:pt x="19564" y="18219"/>
                                    </a:moveTo>
                                    <a:lnTo>
                                      <a:pt x="19564" y="18301"/>
                                    </a:lnTo>
                                    <a:lnTo>
                                      <a:pt x="21596" y="16700"/>
                                    </a:lnTo>
                                    <a:lnTo>
                                      <a:pt x="21596" y="16679"/>
                                    </a:lnTo>
                                    <a:lnTo>
                                      <a:pt x="19564" y="18219"/>
                                    </a:lnTo>
                                    <a:close/>
                                    <a:moveTo>
                                      <a:pt x="19564" y="19182"/>
                                    </a:moveTo>
                                    <a:lnTo>
                                      <a:pt x="21596" y="17584"/>
                                    </a:lnTo>
                                    <a:lnTo>
                                      <a:pt x="21596" y="17535"/>
                                    </a:lnTo>
                                    <a:lnTo>
                                      <a:pt x="19564" y="19078"/>
                                    </a:lnTo>
                                    <a:lnTo>
                                      <a:pt x="19564" y="19182"/>
                                    </a:lnTo>
                                    <a:close/>
                                    <a:moveTo>
                                      <a:pt x="17602" y="21597"/>
                                    </a:moveTo>
                                    <a:lnTo>
                                      <a:pt x="21596" y="18464"/>
                                    </a:lnTo>
                                    <a:lnTo>
                                      <a:pt x="21596" y="18394"/>
                                    </a:lnTo>
                                    <a:lnTo>
                                      <a:pt x="17387" y="21597"/>
                                    </a:lnTo>
                                    <a:lnTo>
                                      <a:pt x="17602" y="21597"/>
                                    </a:lnTo>
                                    <a:close/>
                                    <a:moveTo>
                                      <a:pt x="5565" y="3"/>
                                    </a:moveTo>
                                    <a:lnTo>
                                      <a:pt x="3529" y="1557"/>
                                    </a:lnTo>
                                    <a:lnTo>
                                      <a:pt x="3674" y="1557"/>
                                    </a:lnTo>
                                    <a:lnTo>
                                      <a:pt x="5657" y="3"/>
                                    </a:lnTo>
                                    <a:lnTo>
                                      <a:pt x="5565" y="3"/>
                                    </a:lnTo>
                                    <a:close/>
                                    <a:moveTo>
                                      <a:pt x="9567" y="425"/>
                                    </a:moveTo>
                                    <a:lnTo>
                                      <a:pt x="8095" y="1557"/>
                                    </a:lnTo>
                                    <a:lnTo>
                                      <a:pt x="8113" y="1557"/>
                                    </a:lnTo>
                                    <a:lnTo>
                                      <a:pt x="9567" y="428"/>
                                    </a:lnTo>
                                    <a:cubicBezTo>
                                      <a:pt x="9567" y="425"/>
                                      <a:pt x="9567" y="425"/>
                                      <a:pt x="9567" y="425"/>
                                    </a:cubicBezTo>
                                    <a:close/>
                                    <a:moveTo>
                                      <a:pt x="8984" y="3"/>
                                    </a:moveTo>
                                    <a:lnTo>
                                      <a:pt x="6966" y="1557"/>
                                    </a:lnTo>
                                    <a:lnTo>
                                      <a:pt x="6991" y="1557"/>
                                    </a:lnTo>
                                    <a:lnTo>
                                      <a:pt x="8991" y="3"/>
                                    </a:lnTo>
                                    <a:lnTo>
                                      <a:pt x="8984" y="3"/>
                                    </a:lnTo>
                                    <a:close/>
                                    <a:moveTo>
                                      <a:pt x="17796" y="19561"/>
                                    </a:moveTo>
                                    <a:lnTo>
                                      <a:pt x="15107" y="21597"/>
                                    </a:lnTo>
                                    <a:lnTo>
                                      <a:pt x="15379" y="21597"/>
                                    </a:lnTo>
                                    <a:lnTo>
                                      <a:pt x="17965" y="19561"/>
                                    </a:lnTo>
                                    <a:lnTo>
                                      <a:pt x="17796" y="19561"/>
                                    </a:lnTo>
                                    <a:close/>
                                    <a:moveTo>
                                      <a:pt x="7855" y="3"/>
                                    </a:moveTo>
                                    <a:lnTo>
                                      <a:pt x="5840" y="1557"/>
                                    </a:lnTo>
                                    <a:lnTo>
                                      <a:pt x="5868" y="1557"/>
                                    </a:lnTo>
                                    <a:lnTo>
                                      <a:pt x="7873" y="3"/>
                                    </a:lnTo>
                                    <a:lnTo>
                                      <a:pt x="7855" y="3"/>
                                    </a:lnTo>
                                    <a:close/>
                                    <a:moveTo>
                                      <a:pt x="16656" y="19561"/>
                                    </a:moveTo>
                                    <a:lnTo>
                                      <a:pt x="14673" y="21057"/>
                                    </a:lnTo>
                                    <a:cubicBezTo>
                                      <a:pt x="14676" y="21131"/>
                                      <a:pt x="14680" y="21202"/>
                                      <a:pt x="14683" y="21273"/>
                                    </a:cubicBezTo>
                                    <a:lnTo>
                                      <a:pt x="16854" y="19558"/>
                                    </a:lnTo>
                                    <a:lnTo>
                                      <a:pt x="16656" y="19558"/>
                                    </a:lnTo>
                                    <a:close/>
                                    <a:moveTo>
                                      <a:pt x="9224" y="1557"/>
                                    </a:moveTo>
                                    <a:lnTo>
                                      <a:pt x="9235" y="1557"/>
                                    </a:lnTo>
                                    <a:lnTo>
                                      <a:pt x="9856" y="1074"/>
                                    </a:lnTo>
                                    <a:cubicBezTo>
                                      <a:pt x="9856" y="1074"/>
                                      <a:pt x="9856" y="1072"/>
                                      <a:pt x="9856" y="1072"/>
                                    </a:cubicBezTo>
                                    <a:lnTo>
                                      <a:pt x="9224" y="15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051C0" id="Shape" o:spid="_x0000_s1026" alt="&quot;&quot;" style="position:absolute;margin-left:-41.65pt;margin-top:-47pt;width:612.1pt;height:792.2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3886836,5030471;3886836,5030471;3886836,5030471;3886836,5030471" o:connectangles="0,90,180,270"/>
                    </v:shape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FFFFFF" w:themeFill="background1"/>
          </w:tcPr>
          <w:p w14:paraId="2811B127" w14:textId="77777777" w:rsidR="0031055C" w:rsidRDefault="0031055C" w:rsidP="005F4A20"/>
        </w:tc>
        <w:tc>
          <w:tcPr>
            <w:tcW w:w="4961" w:type="dxa"/>
            <w:shd w:val="clear" w:color="auto" w:fill="FFFFFF" w:themeFill="background1"/>
          </w:tcPr>
          <w:p w14:paraId="49C5F45E" w14:textId="77777777" w:rsidR="0031055C" w:rsidRDefault="0031055C" w:rsidP="005F4A20"/>
        </w:tc>
        <w:tc>
          <w:tcPr>
            <w:tcW w:w="425" w:type="dxa"/>
            <w:shd w:val="clear" w:color="auto" w:fill="FFFFFF" w:themeFill="background1"/>
          </w:tcPr>
          <w:p w14:paraId="4A3C93C3" w14:textId="77777777" w:rsidR="0031055C" w:rsidRDefault="0031055C" w:rsidP="005F4A20"/>
        </w:tc>
      </w:tr>
      <w:tr w:rsidR="0031055C" w14:paraId="0920E9EE" w14:textId="77777777" w:rsidTr="00216DB3">
        <w:trPr>
          <w:trHeight w:val="6634"/>
        </w:trPr>
        <w:tc>
          <w:tcPr>
            <w:tcW w:w="426" w:type="dxa"/>
            <w:shd w:val="clear" w:color="auto" w:fill="FFFFFF" w:themeFill="background1"/>
          </w:tcPr>
          <w:p w14:paraId="689649D8" w14:textId="77777777" w:rsidR="0031055C" w:rsidRDefault="0031055C" w:rsidP="005A2DF7"/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689BD6EE" w14:textId="77777777" w:rsidR="002B6593" w:rsidRDefault="00000000" w:rsidP="005A2DF7">
            <w:pPr>
              <w:pStyle w:val="Heading3"/>
            </w:pPr>
            <w:sdt>
              <w:sdtPr>
                <w:id w:val="-1677641898"/>
                <w:placeholder>
                  <w:docPart w:val="6D17090FFDE943E286EB7DF313C4E58E"/>
                </w:placeholder>
                <w:temporary/>
                <w:showingPlcHdr/>
                <w15:appearance w15:val="hidden"/>
              </w:sdtPr>
              <w:sdtContent>
                <w:r w:rsidR="005D557C" w:rsidRPr="0031055C">
                  <w:t>HEADING</w:t>
                </w:r>
              </w:sdtContent>
            </w:sdt>
          </w:p>
          <w:p w14:paraId="3D916524" w14:textId="77777777" w:rsidR="002B6593" w:rsidRDefault="002B6593" w:rsidP="005F4A20"/>
          <w:p w14:paraId="0DE1F983" w14:textId="77777777" w:rsidR="0031055C" w:rsidRDefault="00000000" w:rsidP="005A2DF7">
            <w:pPr>
              <w:pStyle w:val="Text"/>
            </w:pPr>
            <w:sdt>
              <w:sdtPr>
                <w:id w:val="-1505123144"/>
                <w:placeholder>
                  <w:docPart w:val="D4CE81C24B1047A0B0300733D8051647"/>
                </w:placeholder>
                <w:temporary/>
                <w:showingPlcHdr/>
                <w15:appearance w15:val="hidden"/>
              </w:sdtPr>
              <w:sdtContent>
                <w:r w:rsidR="005D557C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  <w:p w14:paraId="312DCB7E" w14:textId="77777777" w:rsidR="002B6593" w:rsidRDefault="002B6593" w:rsidP="005A2DF7">
            <w:pPr>
              <w:pStyle w:val="Text"/>
            </w:pPr>
          </w:p>
          <w:p w14:paraId="44E45D64" w14:textId="77777777" w:rsidR="002B6593" w:rsidRDefault="00000000" w:rsidP="005A2DF7">
            <w:pPr>
              <w:pStyle w:val="Heading3"/>
            </w:pPr>
            <w:sdt>
              <w:sdtPr>
                <w:id w:val="1893617563"/>
                <w:placeholder>
                  <w:docPart w:val="F65CC7DCBC1B43F1A60B99C45DCC7E2F"/>
                </w:placeholder>
                <w:temporary/>
                <w:showingPlcHdr/>
                <w15:appearance w15:val="hidden"/>
              </w:sdtPr>
              <w:sdtContent>
                <w:r w:rsidR="005D557C" w:rsidRPr="0031055C">
                  <w:t>HEADING</w:t>
                </w:r>
              </w:sdtContent>
            </w:sdt>
          </w:p>
          <w:p w14:paraId="07DF9D26" w14:textId="77777777" w:rsidR="002B6593" w:rsidRDefault="002B6593" w:rsidP="005F4A20"/>
          <w:p w14:paraId="289C69C9" w14:textId="77777777" w:rsidR="002B6593" w:rsidRPr="001205A1" w:rsidRDefault="00000000" w:rsidP="005D557C">
            <w:pPr>
              <w:pStyle w:val="Text"/>
            </w:pPr>
            <w:sdt>
              <w:sdtPr>
                <w:id w:val="-193699441"/>
                <w:placeholder>
                  <w:docPart w:val="FD58822F7F674DE987725F5CA1E81A59"/>
                </w:placeholder>
                <w:temporary/>
                <w:showingPlcHdr/>
                <w15:appearance w15:val="hidden"/>
              </w:sdtPr>
              <w:sdtContent>
                <w:r w:rsidR="005D557C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sdt>
            <w:sdtPr>
              <w:id w:val="-921872914"/>
              <w:placeholder>
                <w:docPart w:val="B42EBCCC58D546C7B2111B0712A3BDC8"/>
              </w:placeholder>
              <w:temporary/>
              <w:showingPlcHdr/>
              <w15:appearance w15:val="hidden"/>
            </w:sdtPr>
            <w:sdtContent>
              <w:p w14:paraId="13931997" w14:textId="77777777" w:rsidR="005D557C" w:rsidRDefault="005D557C" w:rsidP="005D557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0D4979F8" w14:textId="77777777" w:rsidR="005D557C" w:rsidRDefault="005D557C" w:rsidP="005D557C"/>
              <w:p w14:paraId="56D8D6D7" w14:textId="77777777" w:rsidR="005D557C" w:rsidRDefault="005D557C" w:rsidP="005D557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57B6D557" w14:textId="77777777" w:rsidR="005D557C" w:rsidRDefault="005D557C" w:rsidP="005D557C"/>
              <w:p w14:paraId="1C233F47" w14:textId="77777777" w:rsidR="0031055C" w:rsidRDefault="005D557C" w:rsidP="005D557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since.</w:t>
                </w:r>
              </w:p>
            </w:sdtContent>
          </w:sdt>
        </w:tc>
        <w:tc>
          <w:tcPr>
            <w:tcW w:w="425" w:type="dxa"/>
            <w:shd w:val="clear" w:color="auto" w:fill="FFFFFF" w:themeFill="background1"/>
          </w:tcPr>
          <w:p w14:paraId="0F3F4403" w14:textId="77777777" w:rsidR="0031055C" w:rsidRDefault="0031055C" w:rsidP="005A2DF7"/>
        </w:tc>
      </w:tr>
      <w:tr w:rsidR="0031055C" w14:paraId="4D838CCC" w14:textId="77777777" w:rsidTr="00216DB3">
        <w:trPr>
          <w:trHeight w:val="6192"/>
        </w:trPr>
        <w:tc>
          <w:tcPr>
            <w:tcW w:w="426" w:type="dxa"/>
          </w:tcPr>
          <w:p w14:paraId="4EBB03D6" w14:textId="77777777" w:rsidR="0031055C" w:rsidRDefault="0031055C" w:rsidP="005A2DF7"/>
        </w:tc>
        <w:tc>
          <w:tcPr>
            <w:tcW w:w="9922" w:type="dxa"/>
            <w:gridSpan w:val="2"/>
            <w:tcBorders>
              <w:top w:val="single" w:sz="18" w:space="0" w:color="FF1571" w:themeColor="accent2"/>
            </w:tcBorders>
            <w:vAlign w:val="center"/>
          </w:tcPr>
          <w:p w14:paraId="778F014E" w14:textId="77777777" w:rsidR="0031055C" w:rsidRPr="0031055C" w:rsidRDefault="002B6593" w:rsidP="00216DB3">
            <w:pPr>
              <w:pStyle w:val="Text"/>
              <w:jc w:val="center"/>
            </w:pPr>
            <w:r w:rsidRPr="00875863">
              <w:rPr>
                <w:noProof/>
                <w:lang w:eastAsia="en-AU"/>
              </w:rPr>
              <w:drawing>
                <wp:inline distT="0" distB="0" distL="0" distR="0" wp14:anchorId="324567F6" wp14:editId="2BB226C7">
                  <wp:extent cx="5824439" cy="2311471"/>
                  <wp:effectExtent l="0" t="0" r="5080" b="0"/>
                  <wp:docPr id="12" name="Picture 1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-01.png"/>
                          <pic:cNvPicPr/>
                        </pic:nvPicPr>
                        <pic:blipFill rotWithShape="1"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-2"/>
                          <a:stretch/>
                        </pic:blipFill>
                        <pic:spPr bwMode="auto">
                          <a:xfrm>
                            <a:off x="0" y="0"/>
                            <a:ext cx="5829300" cy="231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FFFF" w:themeFill="background1"/>
          </w:tcPr>
          <w:p w14:paraId="44320200" w14:textId="77777777" w:rsidR="0031055C" w:rsidRDefault="0031055C" w:rsidP="005A2DF7"/>
        </w:tc>
      </w:tr>
    </w:tbl>
    <w:p w14:paraId="4ABD3CEF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993"/>
        <w:gridCol w:w="5272"/>
        <w:gridCol w:w="3516"/>
        <w:gridCol w:w="992"/>
      </w:tblGrid>
      <w:tr w:rsidR="005A2DF7" w14:paraId="2F2AC5A5" w14:textId="77777777" w:rsidTr="00216DB3">
        <w:trPr>
          <w:trHeight w:val="13464"/>
        </w:trPr>
        <w:tc>
          <w:tcPr>
            <w:tcW w:w="993" w:type="dxa"/>
          </w:tcPr>
          <w:p w14:paraId="58D779F5" w14:textId="77777777" w:rsidR="005A2DF7" w:rsidRDefault="005A2DF7" w:rsidP="005A2DF7">
            <w:pPr>
              <w:pStyle w:val="GraphicAnchor"/>
            </w:pPr>
          </w:p>
        </w:tc>
        <w:tc>
          <w:tcPr>
            <w:tcW w:w="5272" w:type="dxa"/>
          </w:tcPr>
          <w:p w14:paraId="5D6EA3BD" w14:textId="77777777" w:rsidR="005A2DF7" w:rsidRPr="000F0731" w:rsidRDefault="00000000" w:rsidP="000F0731">
            <w:pPr>
              <w:pStyle w:val="Quote"/>
            </w:pPr>
            <w:sdt>
              <w:sdtPr>
                <w:id w:val="138996533"/>
                <w:placeholder>
                  <w:docPart w:val="CF452DC929774A8AAFC4BF2D04E75BCB"/>
                </w:placeholder>
                <w:temporary/>
                <w:showingPlcHdr/>
                <w15:appearance w15:val="hidden"/>
              </w:sdtPr>
              <w:sdtContent>
                <w:r w:rsidR="005D557C" w:rsidRPr="000F0731">
                  <w:rPr>
                    <w:rStyle w:val="QuoteChar"/>
                    <w:iCs/>
                  </w:rPr>
                  <w:t>Lorem Ipsum is simply dummy text of the printing and typesetting industry.</w:t>
                </w:r>
              </w:sdtContent>
            </w:sdt>
          </w:p>
          <w:p w14:paraId="788C6D89" w14:textId="77777777" w:rsidR="005A2DF7" w:rsidRPr="000F0731" w:rsidRDefault="005A2DF7" w:rsidP="00E61F1F"/>
          <w:p w14:paraId="3E5325D8" w14:textId="77777777" w:rsidR="005A2DF7" w:rsidRPr="000F0731" w:rsidRDefault="00000000" w:rsidP="00E61F1F">
            <w:pPr>
              <w:pStyle w:val="Text"/>
            </w:pPr>
            <w:sdt>
              <w:sdtPr>
                <w:id w:val="2132664921"/>
                <w:placeholder>
                  <w:docPart w:val="1CBDCB4E274A4DAF99BE8076F52F0B78"/>
                </w:placeholder>
                <w:temporary/>
                <w:showingPlcHdr/>
                <w15:appearance w15:val="hidden"/>
              </w:sdtPr>
              <w:sdtContent>
                <w:r w:rsidR="005D557C" w:rsidRPr="00E61F1F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3516" w:type="dxa"/>
          </w:tcPr>
          <w:p w14:paraId="16DF99BA" w14:textId="77777777" w:rsidR="005A2DF7" w:rsidRPr="0031055C" w:rsidRDefault="005A2DF7" w:rsidP="005A2DF7">
            <w:pPr>
              <w:pStyle w:val="Heading5"/>
              <w:spacing w:line="192" w:lineRule="auto"/>
            </w:pPr>
            <w:r w:rsidRPr="005A2DF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C867509" wp14:editId="7D44C4D0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27C64" id="Shape" o:spid="_x0000_s1026" alt="&quot;&quot;" style="position:absolute;margin-left:-71.3pt;margin-top:79.35pt;width:327.1pt;height:538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d0dwYAAG0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1B192846" w14:textId="77777777" w:rsidR="005A2DF7" w:rsidRDefault="005A2DF7" w:rsidP="005A2DF7"/>
        </w:tc>
      </w:tr>
    </w:tbl>
    <w:p w14:paraId="16ED17F8" w14:textId="77777777" w:rsidR="00A81248" w:rsidRDefault="00A81248" w:rsidP="005A2DF7"/>
    <w:sectPr w:rsidR="00A81248" w:rsidSect="005F4A20">
      <w:headerReference w:type="default" r:id="rId15"/>
      <w:footerReference w:type="even" r:id="rId16"/>
      <w:footerReference w:type="default" r:id="rId17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E263D" w14:textId="77777777" w:rsidR="008C27C8" w:rsidRDefault="008C27C8" w:rsidP="001205A1">
      <w:r>
        <w:separator/>
      </w:r>
    </w:p>
  </w:endnote>
  <w:endnote w:type="continuationSeparator" w:id="0">
    <w:p w14:paraId="042CE02B" w14:textId="77777777" w:rsidR="008C27C8" w:rsidRDefault="008C27C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Content>
      <w:p w14:paraId="208AD95C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Content>
      <w:p w14:paraId="09C158B8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754A75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Content>
      <w:p w14:paraId="03A2078C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83112" w14:textId="77777777" w:rsidR="008C27C8" w:rsidRDefault="008C27C8" w:rsidP="001205A1">
      <w:r>
        <w:separator/>
      </w:r>
    </w:p>
  </w:footnote>
  <w:footnote w:type="continuationSeparator" w:id="0">
    <w:p w14:paraId="1497DA80" w14:textId="77777777" w:rsidR="008C27C8" w:rsidRDefault="008C27C8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379C1" w14:textId="77777777" w:rsidR="00637B83" w:rsidRPr="00637B83" w:rsidRDefault="00000000" w:rsidP="00637B83">
    <w:pPr>
      <w:pStyle w:val="Header"/>
    </w:pPr>
    <w:sdt>
      <w:sdtPr>
        <w:id w:val="1096061309"/>
        <w:placeholder/>
        <w:temporary/>
        <w:showingPlcHdr/>
        <w15:appearance w15:val="hidden"/>
      </w:sdtPr>
      <w:sdtContent>
        <w:r w:rsidR="00B21285" w:rsidRPr="00637B83">
          <w:t>REPORT TITLE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B0C"/>
    <w:rsid w:val="00036DC3"/>
    <w:rsid w:val="000C4ED1"/>
    <w:rsid w:val="000F0731"/>
    <w:rsid w:val="001205A1"/>
    <w:rsid w:val="001D78B9"/>
    <w:rsid w:val="00216DB3"/>
    <w:rsid w:val="002B6593"/>
    <w:rsid w:val="0031055C"/>
    <w:rsid w:val="003840BC"/>
    <w:rsid w:val="003B19C2"/>
    <w:rsid w:val="005A2DF7"/>
    <w:rsid w:val="005D557C"/>
    <w:rsid w:val="005F4A20"/>
    <w:rsid w:val="00637B83"/>
    <w:rsid w:val="006C60E6"/>
    <w:rsid w:val="006D2C4C"/>
    <w:rsid w:val="00875863"/>
    <w:rsid w:val="008C27C8"/>
    <w:rsid w:val="00971E71"/>
    <w:rsid w:val="00996B83"/>
    <w:rsid w:val="00A15CF7"/>
    <w:rsid w:val="00A65B25"/>
    <w:rsid w:val="00A81248"/>
    <w:rsid w:val="00B21285"/>
    <w:rsid w:val="00B94FE8"/>
    <w:rsid w:val="00CD0B0C"/>
    <w:rsid w:val="00E61F1F"/>
    <w:rsid w:val="00E638E6"/>
    <w:rsid w:val="00E752EB"/>
    <w:rsid w:val="00F3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737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05hl\AppData\Roaming\Microsoft\Templates\Geometr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27AED077DA4F4A9A1D884249B95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8A163-EB0B-4397-BBD3-F52CD5F00E77}"/>
      </w:docPartPr>
      <w:docPartBody>
        <w:p w:rsidR="00000000" w:rsidRDefault="00000000">
          <w:pPr>
            <w:pStyle w:val="F527AED077DA4F4A9A1D884249B95520"/>
          </w:pPr>
          <w:r>
            <w:t>INSTRUCTIONS</w:t>
          </w:r>
        </w:p>
      </w:docPartBody>
    </w:docPart>
    <w:docPart>
      <w:docPartPr>
        <w:name w:val="49C6FF669DCE497891EC193460EBB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B6AB-7C59-45B6-AC76-6B4F0E6F2B2F}"/>
      </w:docPartPr>
      <w:docPartBody>
        <w:p w:rsidR="00000000" w:rsidRDefault="00000000">
          <w:pPr>
            <w:pStyle w:val="49C6FF669DCE497891EC193460EBBA7E"/>
          </w:pPr>
          <w:r w:rsidRPr="00637B83">
            <w:t>Heading</w:t>
          </w:r>
        </w:p>
      </w:docPartBody>
    </w:docPart>
    <w:docPart>
      <w:docPartPr>
        <w:name w:val="C84DFF27D458430490AA3CF986D30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04AA-DD57-485B-9236-DF3FA4EC2F7F}"/>
      </w:docPartPr>
      <w:docPartBody>
        <w:p w:rsidR="00000000" w:rsidRDefault="00000000" w:rsidP="005D557C">
          <w:pPr>
            <w:pStyle w:val="Text"/>
          </w:pPr>
          <w:r>
            <w:t xml:space="preserve">Lorem Ipsum is simply dummy text of the printing and typesetting industry. Lorem Ipsum has been the industry's standard dummy </w:t>
          </w:r>
          <w:r>
            <w:t>text ever since the 1500s, when an unknown printer took a galley of type and scrambled it to make a type specimen book.</w:t>
          </w:r>
        </w:p>
        <w:p w:rsidR="00000000" w:rsidRDefault="00000000" w:rsidP="005D557C"/>
        <w:p w:rsidR="00000000" w:rsidRDefault="00000000">
          <w:pPr>
            <w:pStyle w:val="C84DFF27D458430490AA3CF986D30532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57A16B301B9A4212A2D017E7951D4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CFFF8-AFA8-43E2-903A-2993B8032943}"/>
      </w:docPartPr>
      <w:docPartBody>
        <w:p w:rsidR="00000000" w:rsidRPr="00637B83" w:rsidRDefault="00000000" w:rsidP="005D557C">
          <w:pPr>
            <w:pStyle w:val="Text"/>
          </w:pPr>
          <w:r w:rsidRPr="00637B83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00000" w:rsidRPr="00637B83" w:rsidRDefault="00000000" w:rsidP="005D557C"/>
        <w:p w:rsidR="00000000" w:rsidRDefault="00000000">
          <w:pPr>
            <w:pStyle w:val="57A16B301B9A4212A2D017E7951D48DC"/>
          </w:pPr>
          <w:r w:rsidRPr="00637B83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6D17090FFDE943E286EB7DF313C4E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5AEEF-405E-4916-A855-01B15F432FF1}"/>
      </w:docPartPr>
      <w:docPartBody>
        <w:p w:rsidR="00000000" w:rsidRDefault="00000000">
          <w:pPr>
            <w:pStyle w:val="6D17090FFDE943E286EB7DF313C4E58E"/>
          </w:pPr>
          <w:r w:rsidRPr="0031055C">
            <w:t>HEADING</w:t>
          </w:r>
        </w:p>
      </w:docPartBody>
    </w:docPart>
    <w:docPart>
      <w:docPartPr>
        <w:name w:val="D4CE81C24B1047A0B0300733D8051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66733-B4BC-49A6-BA01-8473E8F8DD5E}"/>
      </w:docPartPr>
      <w:docPartBody>
        <w:p w:rsidR="00000000" w:rsidRDefault="00000000">
          <w:pPr>
            <w:pStyle w:val="D4CE81C24B1047A0B0300733D8051647"/>
          </w:pPr>
          <w:r>
            <w:t xml:space="preserve">Lorem Ipsum is simply dummy text of the printing and typesetting industry. Lorem Ipsum has been the industry's standard dummy text ever </w:t>
          </w:r>
          <w:r>
            <w:t>since the 1500s, when an unknown printer took a galley of type and scrambled it to make a type specimen book.</w:t>
          </w:r>
        </w:p>
      </w:docPartBody>
    </w:docPart>
    <w:docPart>
      <w:docPartPr>
        <w:name w:val="F65CC7DCBC1B43F1A60B99C45DCC7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499C8-430B-44F7-8246-9A5A60FC7468}"/>
      </w:docPartPr>
      <w:docPartBody>
        <w:p w:rsidR="00000000" w:rsidRDefault="00000000">
          <w:pPr>
            <w:pStyle w:val="F65CC7DCBC1B43F1A60B99C45DCC7E2F"/>
          </w:pPr>
          <w:r w:rsidRPr="0031055C">
            <w:t>HEADING</w:t>
          </w:r>
        </w:p>
      </w:docPartBody>
    </w:docPart>
    <w:docPart>
      <w:docPartPr>
        <w:name w:val="FD58822F7F674DE987725F5CA1E81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69DF-EAE1-4F68-8B0A-53F716A91D24}"/>
      </w:docPartPr>
      <w:docPartBody>
        <w:p w:rsidR="00000000" w:rsidRDefault="00000000">
          <w:pPr>
            <w:pStyle w:val="FD58822F7F674DE987725F5CA1E81A59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B42EBCCC58D546C7B2111B0712A3B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268E9-0BD2-402D-BF5E-52676CEFFF2B}"/>
      </w:docPartPr>
      <w:docPartBody>
        <w:p w:rsidR="00000000" w:rsidRDefault="00000000" w:rsidP="005D557C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00000" w:rsidRDefault="00000000" w:rsidP="005D557C"/>
        <w:p w:rsidR="00000000" w:rsidRDefault="00000000" w:rsidP="005D557C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00000" w:rsidRDefault="00000000" w:rsidP="005D557C"/>
        <w:p w:rsidR="00000000" w:rsidRDefault="00000000">
          <w:pPr>
            <w:pStyle w:val="B42EBCCC58D546C7B2111B0712A3BDC8"/>
          </w:pPr>
          <w:r>
            <w:t>Lorem Ipsum is simply dummy text of the printing and typesetting industry. Lorem Ipsum has been the industry's standard dummy text ever since.</w:t>
          </w:r>
        </w:p>
      </w:docPartBody>
    </w:docPart>
    <w:docPart>
      <w:docPartPr>
        <w:name w:val="CF452DC929774A8AAFC4BF2D04E75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F91E4-6AC5-4A58-B2CE-CBBA0855F088}"/>
      </w:docPartPr>
      <w:docPartBody>
        <w:p w:rsidR="00000000" w:rsidRDefault="00000000">
          <w:pPr>
            <w:pStyle w:val="CF452DC929774A8AAFC4BF2D04E75BCB"/>
          </w:pPr>
          <w:r w:rsidRPr="000F0731">
            <w:rPr>
              <w:rStyle w:val="QuoteChar"/>
              <w:iCs w:val="0"/>
            </w:rPr>
            <w:t>Lorem Ipsum is simply dummy text of the printing and typesetting industry.</w:t>
          </w:r>
        </w:p>
      </w:docPartBody>
    </w:docPart>
    <w:docPart>
      <w:docPartPr>
        <w:name w:val="1CBDCB4E274A4DAF99BE8076F52F0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DFB7E-2E1B-4737-A7EC-525C7E11CC40}"/>
      </w:docPartPr>
      <w:docPartBody>
        <w:p w:rsidR="00000000" w:rsidRDefault="00000000">
          <w:pPr>
            <w:pStyle w:val="1CBDCB4E274A4DAF99BE8076F52F0B78"/>
          </w:pPr>
          <w:r w:rsidRPr="00E61F1F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03"/>
    <w:rsid w:val="0020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kern w:val="0"/>
      <w:sz w:val="30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39885895BD4555A75F40E7DD6C274B">
    <w:name w:val="6139885895BD4555A75F40E7DD6C274B"/>
  </w:style>
  <w:style w:type="paragraph" w:customStyle="1" w:styleId="386C5DB3096E428BA8A68F04411ECF33">
    <w:name w:val="386C5DB3096E428BA8A68F04411ECF33"/>
  </w:style>
  <w:style w:type="paragraph" w:customStyle="1" w:styleId="A28EBC720E9D422CB73C4D740A545487">
    <w:name w:val="A28EBC720E9D422CB73C4D740A545487"/>
  </w:style>
  <w:style w:type="paragraph" w:customStyle="1" w:styleId="8D9A69B0B2E04372976D993E09E5AEBE">
    <w:name w:val="8D9A69B0B2E04372976D993E09E5AEBE"/>
  </w:style>
  <w:style w:type="paragraph" w:customStyle="1" w:styleId="9CAD1C65814C4D0B9A22D035E8B60676">
    <w:name w:val="9CAD1C65814C4D0B9A22D035E8B60676"/>
  </w:style>
  <w:style w:type="paragraph" w:customStyle="1" w:styleId="F527AED077DA4F4A9A1D884249B95520">
    <w:name w:val="F527AED077DA4F4A9A1D884249B95520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Cs/>
      <w:color w:val="4472C4" w:themeColor="accent1"/>
      <w:kern w:val="0"/>
      <w:sz w:val="30"/>
      <w:szCs w:val="24"/>
      <w:lang w:val="en-US" w:eastAsia="en-US"/>
      <w14:ligatures w14:val="none"/>
    </w:rPr>
  </w:style>
  <w:style w:type="paragraph" w:customStyle="1" w:styleId="0639F36717B948A59AD14EDC09EFA8C2">
    <w:name w:val="0639F36717B948A59AD14EDC09EFA8C2"/>
  </w:style>
  <w:style w:type="paragraph" w:customStyle="1" w:styleId="49C6FF669DCE497891EC193460EBBA7E">
    <w:name w:val="49C6FF669DCE497891EC193460EBBA7E"/>
  </w:style>
  <w:style w:type="paragraph" w:customStyle="1" w:styleId="Text">
    <w:name w:val="Text"/>
    <w:basedOn w:val="Normal"/>
    <w:uiPriority w:val="5"/>
    <w:qFormat/>
    <w:pPr>
      <w:spacing w:after="0" w:line="216" w:lineRule="auto"/>
    </w:pPr>
    <w:rPr>
      <w:rFonts w:eastAsiaTheme="minorHAnsi"/>
      <w:color w:val="4472C4" w:themeColor="accent1"/>
      <w:kern w:val="0"/>
      <w:sz w:val="28"/>
      <w:szCs w:val="24"/>
      <w:lang w:val="en-US" w:eastAsia="en-US"/>
      <w14:ligatures w14:val="none"/>
    </w:rPr>
  </w:style>
  <w:style w:type="paragraph" w:customStyle="1" w:styleId="C84DFF27D458430490AA3CF986D30532">
    <w:name w:val="C84DFF27D458430490AA3CF986D30532"/>
  </w:style>
  <w:style w:type="paragraph" w:customStyle="1" w:styleId="57A16B301B9A4212A2D017E7951D48DC">
    <w:name w:val="57A16B301B9A4212A2D017E7951D48DC"/>
  </w:style>
  <w:style w:type="paragraph" w:customStyle="1" w:styleId="6D17090FFDE943E286EB7DF313C4E58E">
    <w:name w:val="6D17090FFDE943E286EB7DF313C4E58E"/>
  </w:style>
  <w:style w:type="paragraph" w:customStyle="1" w:styleId="D4CE81C24B1047A0B0300733D8051647">
    <w:name w:val="D4CE81C24B1047A0B0300733D8051647"/>
  </w:style>
  <w:style w:type="paragraph" w:customStyle="1" w:styleId="F65CC7DCBC1B43F1A60B99C45DCC7E2F">
    <w:name w:val="F65CC7DCBC1B43F1A60B99C45DCC7E2F"/>
  </w:style>
  <w:style w:type="paragraph" w:customStyle="1" w:styleId="FD58822F7F674DE987725F5CA1E81A59">
    <w:name w:val="FD58822F7F674DE987725F5CA1E81A59"/>
  </w:style>
  <w:style w:type="paragraph" w:customStyle="1" w:styleId="B42EBCCC58D546C7B2111B0712A3BDC8">
    <w:name w:val="B42EBCCC58D546C7B2111B0712A3BDC8"/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kern w:val="0"/>
      <w:sz w:val="76"/>
      <w:szCs w:val="24"/>
      <w:lang w:val="en-US" w:eastAsia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0F263C" w:themeColor="accent5" w:themeShade="40"/>
      <w:kern w:val="0"/>
      <w:sz w:val="76"/>
      <w:szCs w:val="24"/>
      <w:lang w:val="en-US" w:eastAsia="en-US"/>
      <w14:ligatures w14:val="none"/>
    </w:rPr>
  </w:style>
  <w:style w:type="paragraph" w:customStyle="1" w:styleId="CF452DC929774A8AAFC4BF2D04E75BCB">
    <w:name w:val="CF452DC929774A8AAFC4BF2D04E75BCB"/>
  </w:style>
  <w:style w:type="paragraph" w:customStyle="1" w:styleId="1CBDCB4E274A4DAF99BE8076F52F0B78">
    <w:name w:val="1CBDCB4E274A4DAF99BE8076F52F0B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report.dotx</Template>
  <TotalTime>0</TotalTime>
  <Pages>8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2023-12-21T17:23:00Z</dcterms:created>
  <dcterms:modified xsi:type="dcterms:W3CDTF">2023-12-21T17:28:00Z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